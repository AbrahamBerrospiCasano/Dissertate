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10489" w14:textId="14BDCAC8" w:rsidR="00BE4F31" w:rsidRPr="004B3060" w:rsidRDefault="00BE4F31" w:rsidP="004B3060">
      <w:bookmarkStart w:id="0" w:name="_GoBack"/>
      <w:bookmarkEnd w:id="0"/>
    </w:p>
    <w:sectPr w:rsidR="00BE4F31" w:rsidRPr="004B3060" w:rsidSect="00336143">
      <w:footerReference w:type="even" r:id="rId8"/>
      <w:footerReference w:type="default" r:id="rId9"/>
      <w:pgSz w:w="12240" w:h="15840"/>
      <w:pgMar w:top="1800" w:right="1800" w:bottom="1440" w:left="1800" w:header="216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5EBE9" w14:textId="77777777" w:rsidR="00463944" w:rsidRDefault="00463944" w:rsidP="004000AA">
      <w:r>
        <w:separator/>
      </w:r>
    </w:p>
    <w:p w14:paraId="53E54B10" w14:textId="77777777" w:rsidR="00463944" w:rsidRDefault="00463944"/>
    <w:p w14:paraId="629DCDDD" w14:textId="77777777" w:rsidR="00463944" w:rsidRDefault="00463944" w:rsidP="002C3D3F"/>
    <w:p w14:paraId="7AA89B1A" w14:textId="77777777" w:rsidR="00463944" w:rsidRDefault="00463944"/>
    <w:p w14:paraId="33962572" w14:textId="77777777" w:rsidR="00463944" w:rsidRDefault="00463944" w:rsidP="008932BC"/>
  </w:endnote>
  <w:endnote w:type="continuationSeparator" w:id="0">
    <w:p w14:paraId="6915A205" w14:textId="77777777" w:rsidR="00463944" w:rsidRDefault="00463944" w:rsidP="004000AA">
      <w:r>
        <w:continuationSeparator/>
      </w:r>
    </w:p>
    <w:p w14:paraId="645AD2CB" w14:textId="77777777" w:rsidR="00463944" w:rsidRDefault="00463944"/>
    <w:p w14:paraId="4350DAC2" w14:textId="77777777" w:rsidR="00463944" w:rsidRDefault="00463944" w:rsidP="002C3D3F"/>
    <w:p w14:paraId="3FB7CB02" w14:textId="77777777" w:rsidR="00463944" w:rsidRDefault="00463944"/>
    <w:p w14:paraId="10BF75D3" w14:textId="77777777" w:rsidR="00463944" w:rsidRDefault="00463944" w:rsidP="00893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B Garamond 12 Regular">
    <w:panose1 w:val="02020502060206020403"/>
    <w:charset w:val="00"/>
    <w:family w:val="auto"/>
    <w:pitch w:val="variable"/>
    <w:sig w:usb0="E00002FF" w:usb1="5201E4F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EB Garamond 12 SC Regular">
    <w:panose1 w:val="02020502060206020403"/>
    <w:charset w:val="00"/>
    <w:family w:val="auto"/>
    <w:pitch w:val="variable"/>
    <w:sig w:usb0="E00002FF" w:usb1="500064D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7FE75" w14:textId="77777777" w:rsidR="00463944" w:rsidRDefault="00463944" w:rsidP="004000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56C31F" w14:textId="77777777" w:rsidR="00463944" w:rsidRDefault="004639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8EA4" w14:textId="77777777" w:rsidR="00463944" w:rsidRPr="004000AA" w:rsidRDefault="00463944" w:rsidP="004000AA">
    <w:pPr>
      <w:pStyle w:val="Footer"/>
      <w:framePr w:wrap="around" w:vAnchor="text" w:hAnchor="margin" w:xAlign="center" w:y="1"/>
      <w:rPr>
        <w:rStyle w:val="PageNumber"/>
        <w:rFonts w:ascii="EB Garamond 12 Regular" w:hAnsi="EB Garamond 12 Regular"/>
      </w:rPr>
    </w:pPr>
    <w:r w:rsidRPr="004000AA">
      <w:rPr>
        <w:rStyle w:val="PageNumber"/>
        <w:rFonts w:ascii="EB Garamond 12 Regular" w:hAnsi="EB Garamond 12 Regular"/>
      </w:rPr>
      <w:fldChar w:fldCharType="begin"/>
    </w:r>
    <w:r w:rsidRPr="004000AA">
      <w:rPr>
        <w:rStyle w:val="PageNumber"/>
        <w:rFonts w:ascii="EB Garamond 12 Regular" w:hAnsi="EB Garamond 12 Regular"/>
      </w:rPr>
      <w:instrText xml:space="preserve">PAGE  </w:instrText>
    </w:r>
    <w:r w:rsidRPr="004000AA">
      <w:rPr>
        <w:rStyle w:val="PageNumber"/>
        <w:rFonts w:ascii="EB Garamond 12 Regular" w:hAnsi="EB Garamond 12 Regular"/>
      </w:rPr>
      <w:fldChar w:fldCharType="separate"/>
    </w:r>
    <w:r w:rsidR="004B3060">
      <w:rPr>
        <w:rStyle w:val="PageNumber"/>
        <w:rFonts w:ascii="EB Garamond 12 Regular" w:hAnsi="EB Garamond 12 Regular"/>
        <w:noProof/>
      </w:rPr>
      <w:t>1</w:t>
    </w:r>
    <w:r w:rsidRPr="004000AA">
      <w:rPr>
        <w:rStyle w:val="PageNumber"/>
        <w:rFonts w:ascii="EB Garamond 12 Regular" w:hAnsi="EB Garamond 12 Regular"/>
      </w:rPr>
      <w:fldChar w:fldCharType="end"/>
    </w:r>
  </w:p>
  <w:p w14:paraId="37F11773" w14:textId="77777777" w:rsidR="00463944" w:rsidRDefault="004639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BF6C9" w14:textId="77777777" w:rsidR="00463944" w:rsidRDefault="00463944" w:rsidP="004000AA">
      <w:r>
        <w:separator/>
      </w:r>
    </w:p>
    <w:p w14:paraId="79B0646B" w14:textId="77777777" w:rsidR="00463944" w:rsidRDefault="00463944"/>
    <w:p w14:paraId="3BD9CCB2" w14:textId="77777777" w:rsidR="00463944" w:rsidRDefault="00463944" w:rsidP="002C3D3F"/>
    <w:p w14:paraId="053E2713" w14:textId="77777777" w:rsidR="00463944" w:rsidRDefault="00463944"/>
    <w:p w14:paraId="34E8E784" w14:textId="77777777" w:rsidR="00463944" w:rsidRDefault="00463944" w:rsidP="008932BC"/>
  </w:footnote>
  <w:footnote w:type="continuationSeparator" w:id="0">
    <w:p w14:paraId="5987FF51" w14:textId="77777777" w:rsidR="00463944" w:rsidRDefault="00463944" w:rsidP="004000AA">
      <w:r>
        <w:continuationSeparator/>
      </w:r>
    </w:p>
    <w:p w14:paraId="144856E3" w14:textId="77777777" w:rsidR="00463944" w:rsidRDefault="00463944"/>
    <w:p w14:paraId="57F921E8" w14:textId="77777777" w:rsidR="00463944" w:rsidRDefault="00463944" w:rsidP="002C3D3F"/>
    <w:p w14:paraId="0C3A8FFB" w14:textId="77777777" w:rsidR="00463944" w:rsidRDefault="00463944"/>
    <w:p w14:paraId="40A08924" w14:textId="77777777" w:rsidR="00463944" w:rsidRDefault="00463944" w:rsidP="008932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CF"/>
    <w:rsid w:val="00006592"/>
    <w:rsid w:val="00062FC7"/>
    <w:rsid w:val="000A34CD"/>
    <w:rsid w:val="000C650D"/>
    <w:rsid w:val="000C6FA9"/>
    <w:rsid w:val="00110EF2"/>
    <w:rsid w:val="00152DB3"/>
    <w:rsid w:val="001709B9"/>
    <w:rsid w:val="00274FBB"/>
    <w:rsid w:val="00276787"/>
    <w:rsid w:val="00294C11"/>
    <w:rsid w:val="002C3D3F"/>
    <w:rsid w:val="002D2DC6"/>
    <w:rsid w:val="0030066F"/>
    <w:rsid w:val="0030628D"/>
    <w:rsid w:val="003175BC"/>
    <w:rsid w:val="00336143"/>
    <w:rsid w:val="00346F7B"/>
    <w:rsid w:val="00350E3C"/>
    <w:rsid w:val="003623E2"/>
    <w:rsid w:val="003A5AAA"/>
    <w:rsid w:val="003B2F90"/>
    <w:rsid w:val="003C717C"/>
    <w:rsid w:val="003E71F0"/>
    <w:rsid w:val="004000AA"/>
    <w:rsid w:val="0040225A"/>
    <w:rsid w:val="004343DA"/>
    <w:rsid w:val="00434B9A"/>
    <w:rsid w:val="00451677"/>
    <w:rsid w:val="00463944"/>
    <w:rsid w:val="00480C3B"/>
    <w:rsid w:val="00482885"/>
    <w:rsid w:val="00486B5D"/>
    <w:rsid w:val="00487DCF"/>
    <w:rsid w:val="004A27A9"/>
    <w:rsid w:val="004B3060"/>
    <w:rsid w:val="004D5C23"/>
    <w:rsid w:val="00514402"/>
    <w:rsid w:val="00520141"/>
    <w:rsid w:val="0053775F"/>
    <w:rsid w:val="005459F7"/>
    <w:rsid w:val="005A23FF"/>
    <w:rsid w:val="005C7D32"/>
    <w:rsid w:val="005D2991"/>
    <w:rsid w:val="005F65AA"/>
    <w:rsid w:val="006614BB"/>
    <w:rsid w:val="00676036"/>
    <w:rsid w:val="006D0C20"/>
    <w:rsid w:val="006D0E63"/>
    <w:rsid w:val="006E1599"/>
    <w:rsid w:val="006E5929"/>
    <w:rsid w:val="00707C48"/>
    <w:rsid w:val="0071333C"/>
    <w:rsid w:val="00730B07"/>
    <w:rsid w:val="007C5BDA"/>
    <w:rsid w:val="007C7D51"/>
    <w:rsid w:val="007D278E"/>
    <w:rsid w:val="007F68CC"/>
    <w:rsid w:val="00862340"/>
    <w:rsid w:val="008932BC"/>
    <w:rsid w:val="00913613"/>
    <w:rsid w:val="00913A71"/>
    <w:rsid w:val="00926F5D"/>
    <w:rsid w:val="00936708"/>
    <w:rsid w:val="00944BD5"/>
    <w:rsid w:val="009864E4"/>
    <w:rsid w:val="009B0D27"/>
    <w:rsid w:val="009B1E10"/>
    <w:rsid w:val="009F6F1F"/>
    <w:rsid w:val="00A24DFE"/>
    <w:rsid w:val="00A41A09"/>
    <w:rsid w:val="00A534FA"/>
    <w:rsid w:val="00A63B25"/>
    <w:rsid w:val="00AA6213"/>
    <w:rsid w:val="00B2524D"/>
    <w:rsid w:val="00B3695E"/>
    <w:rsid w:val="00B425DC"/>
    <w:rsid w:val="00BA2973"/>
    <w:rsid w:val="00BE2C70"/>
    <w:rsid w:val="00BE4F31"/>
    <w:rsid w:val="00C0177F"/>
    <w:rsid w:val="00C2737C"/>
    <w:rsid w:val="00C326EB"/>
    <w:rsid w:val="00C71182"/>
    <w:rsid w:val="00C90847"/>
    <w:rsid w:val="00CA07FD"/>
    <w:rsid w:val="00CC4941"/>
    <w:rsid w:val="00CF0B55"/>
    <w:rsid w:val="00D16006"/>
    <w:rsid w:val="00D55228"/>
    <w:rsid w:val="00E04B77"/>
    <w:rsid w:val="00E13675"/>
    <w:rsid w:val="00EC389F"/>
    <w:rsid w:val="00EF0CAD"/>
    <w:rsid w:val="00EF2E32"/>
    <w:rsid w:val="00F03D78"/>
    <w:rsid w:val="00F31864"/>
    <w:rsid w:val="00F366B7"/>
    <w:rsid w:val="00F46DDD"/>
    <w:rsid w:val="00FC0774"/>
    <w:rsid w:val="00FE407D"/>
    <w:rsid w:val="00FF170F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830D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40"/>
    <w:pPr>
      <w:keepNext/>
      <w:keepLines/>
      <w:spacing w:before="3600" w:after="1800"/>
      <w:jc w:val="center"/>
      <w:outlineLvl w:val="0"/>
    </w:pPr>
    <w:rPr>
      <w:rFonts w:ascii="EB Garamond 12 Regular" w:eastAsiaTheme="majorEastAsia" w:hAnsi="EB Garamond 12 Regular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ody">
    <w:name w:val="CoverBody"/>
    <w:basedOn w:val="Normal"/>
    <w:qFormat/>
    <w:rsid w:val="004343DA"/>
    <w:pPr>
      <w:spacing w:line="280" w:lineRule="exact"/>
      <w:jc w:val="center"/>
    </w:pPr>
    <w:rPr>
      <w:rFonts w:ascii="EB Garamond 12 SC Regular" w:hAnsi="EB Garamond 12 SC Regular"/>
    </w:rPr>
  </w:style>
  <w:style w:type="character" w:customStyle="1" w:styleId="Heading1Char">
    <w:name w:val="Heading 1 Char"/>
    <w:basedOn w:val="DefaultParagraphFont"/>
    <w:link w:val="Heading1"/>
    <w:uiPriority w:val="9"/>
    <w:rsid w:val="00862340"/>
    <w:rPr>
      <w:rFonts w:ascii="EB Garamond 12 Regular" w:eastAsiaTheme="majorEastAsia" w:hAnsi="EB Garamond 12 Regular" w:cstheme="majorBidi"/>
      <w:bCs/>
      <w:sz w:val="56"/>
      <w:szCs w:val="56"/>
    </w:rPr>
  </w:style>
  <w:style w:type="paragraph" w:customStyle="1" w:styleId="Copyrightpagebody">
    <w:name w:val="Copyright page body"/>
    <w:basedOn w:val="CoverBody"/>
    <w:qFormat/>
    <w:rsid w:val="00451677"/>
    <w:pPr>
      <w:spacing w:before="4800" w:line="240" w:lineRule="exact"/>
      <w:jc w:val="left"/>
    </w:pPr>
  </w:style>
  <w:style w:type="paragraph" w:styleId="Header">
    <w:name w:val="header"/>
    <w:basedOn w:val="Normal"/>
    <w:link w:val="Head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AA"/>
  </w:style>
  <w:style w:type="paragraph" w:styleId="Footer">
    <w:name w:val="footer"/>
    <w:basedOn w:val="Normal"/>
    <w:link w:val="Foot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AA"/>
  </w:style>
  <w:style w:type="character" w:styleId="PageNumber">
    <w:name w:val="page number"/>
    <w:basedOn w:val="DefaultParagraphFont"/>
    <w:uiPriority w:val="99"/>
    <w:semiHidden/>
    <w:unhideWhenUsed/>
    <w:rsid w:val="004000AA"/>
  </w:style>
  <w:style w:type="paragraph" w:styleId="TOCHeading">
    <w:name w:val="TOC Heading"/>
    <w:basedOn w:val="Heading1"/>
    <w:next w:val="Normal"/>
    <w:uiPriority w:val="39"/>
    <w:unhideWhenUsed/>
    <w:qFormat/>
    <w:rsid w:val="00486B5D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6B5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B5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B5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B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B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B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B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B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B5D"/>
    <w:pPr>
      <w:ind w:left="1920"/>
    </w:pPr>
    <w:rPr>
      <w:sz w:val="18"/>
      <w:szCs w:val="18"/>
    </w:rPr>
  </w:style>
  <w:style w:type="paragraph" w:customStyle="1" w:styleId="Chapternumber">
    <w:name w:val="Chapter number"/>
    <w:basedOn w:val="Normal"/>
    <w:qFormat/>
    <w:rsid w:val="00BE2C70"/>
    <w:pPr>
      <w:spacing w:before="3000"/>
      <w:jc w:val="right"/>
    </w:pPr>
    <w:rPr>
      <w:rFonts w:ascii="Palatino" w:hAnsi="Palatino"/>
      <w:b/>
      <w:color w:val="C0504D" w:themeColor="accent2"/>
      <w:sz w:val="320"/>
      <w:szCs w:val="320"/>
    </w:rPr>
  </w:style>
  <w:style w:type="paragraph" w:customStyle="1" w:styleId="Chaptertitle">
    <w:name w:val="Chapter title"/>
    <w:basedOn w:val="Normal"/>
    <w:qFormat/>
    <w:rsid w:val="009864E4"/>
    <w:pPr>
      <w:spacing w:after="480"/>
      <w:jc w:val="right"/>
    </w:pPr>
    <w:rPr>
      <w:rFonts w:ascii="EB Garamond 12 Regular" w:hAnsi="EB Garamond 12 Regular"/>
      <w:i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9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0E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40"/>
    <w:pPr>
      <w:keepNext/>
      <w:keepLines/>
      <w:spacing w:before="3600" w:after="1800"/>
      <w:jc w:val="center"/>
      <w:outlineLvl w:val="0"/>
    </w:pPr>
    <w:rPr>
      <w:rFonts w:ascii="EB Garamond 12 Regular" w:eastAsiaTheme="majorEastAsia" w:hAnsi="EB Garamond 12 Regular" w:cstheme="majorBidi"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Body">
    <w:name w:val="CoverBody"/>
    <w:basedOn w:val="Normal"/>
    <w:qFormat/>
    <w:rsid w:val="004343DA"/>
    <w:pPr>
      <w:spacing w:line="280" w:lineRule="exact"/>
      <w:jc w:val="center"/>
    </w:pPr>
    <w:rPr>
      <w:rFonts w:ascii="EB Garamond 12 SC Regular" w:hAnsi="EB Garamond 12 SC Regular"/>
    </w:rPr>
  </w:style>
  <w:style w:type="character" w:customStyle="1" w:styleId="Heading1Char">
    <w:name w:val="Heading 1 Char"/>
    <w:basedOn w:val="DefaultParagraphFont"/>
    <w:link w:val="Heading1"/>
    <w:uiPriority w:val="9"/>
    <w:rsid w:val="00862340"/>
    <w:rPr>
      <w:rFonts w:ascii="EB Garamond 12 Regular" w:eastAsiaTheme="majorEastAsia" w:hAnsi="EB Garamond 12 Regular" w:cstheme="majorBidi"/>
      <w:bCs/>
      <w:sz w:val="56"/>
      <w:szCs w:val="56"/>
    </w:rPr>
  </w:style>
  <w:style w:type="paragraph" w:customStyle="1" w:styleId="Copyrightpagebody">
    <w:name w:val="Copyright page body"/>
    <w:basedOn w:val="CoverBody"/>
    <w:qFormat/>
    <w:rsid w:val="00451677"/>
    <w:pPr>
      <w:spacing w:before="4800" w:line="240" w:lineRule="exact"/>
      <w:jc w:val="left"/>
    </w:pPr>
  </w:style>
  <w:style w:type="paragraph" w:styleId="Header">
    <w:name w:val="header"/>
    <w:basedOn w:val="Normal"/>
    <w:link w:val="Head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0AA"/>
  </w:style>
  <w:style w:type="paragraph" w:styleId="Footer">
    <w:name w:val="footer"/>
    <w:basedOn w:val="Normal"/>
    <w:link w:val="FooterChar"/>
    <w:uiPriority w:val="99"/>
    <w:unhideWhenUsed/>
    <w:rsid w:val="004000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0AA"/>
  </w:style>
  <w:style w:type="character" w:styleId="PageNumber">
    <w:name w:val="page number"/>
    <w:basedOn w:val="DefaultParagraphFont"/>
    <w:uiPriority w:val="99"/>
    <w:semiHidden/>
    <w:unhideWhenUsed/>
    <w:rsid w:val="004000AA"/>
  </w:style>
  <w:style w:type="paragraph" w:styleId="TOCHeading">
    <w:name w:val="TOC Heading"/>
    <w:basedOn w:val="Heading1"/>
    <w:next w:val="Normal"/>
    <w:uiPriority w:val="39"/>
    <w:unhideWhenUsed/>
    <w:qFormat/>
    <w:rsid w:val="00486B5D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86B5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6B5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6B5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6B5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6B5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6B5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6B5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6B5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6B5D"/>
    <w:pPr>
      <w:ind w:left="1920"/>
    </w:pPr>
    <w:rPr>
      <w:sz w:val="18"/>
      <w:szCs w:val="18"/>
    </w:rPr>
  </w:style>
  <w:style w:type="paragraph" w:customStyle="1" w:styleId="Chapternumber">
    <w:name w:val="Chapter number"/>
    <w:basedOn w:val="Normal"/>
    <w:qFormat/>
    <w:rsid w:val="00BE2C70"/>
    <w:pPr>
      <w:spacing w:before="3000"/>
      <w:jc w:val="right"/>
    </w:pPr>
    <w:rPr>
      <w:rFonts w:ascii="Palatino" w:hAnsi="Palatino"/>
      <w:b/>
      <w:color w:val="C0504D" w:themeColor="accent2"/>
      <w:sz w:val="320"/>
      <w:szCs w:val="320"/>
    </w:rPr>
  </w:style>
  <w:style w:type="paragraph" w:customStyle="1" w:styleId="Chaptertitle">
    <w:name w:val="Chapter title"/>
    <w:basedOn w:val="Normal"/>
    <w:qFormat/>
    <w:rsid w:val="009864E4"/>
    <w:pPr>
      <w:spacing w:after="480"/>
      <w:jc w:val="right"/>
    </w:pPr>
    <w:rPr>
      <w:rFonts w:ascii="EB Garamond 12 Regular" w:hAnsi="EB Garamond 12 Regular"/>
      <w:i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59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59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0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tringer:Users:Suchow:Desktop:dissert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C528E-45EA-3D4E-8345-3D6F4ED2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dissertate.dotx</Template>
  <TotalTime>79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 of the dissertation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M. Lastname</dc:creator>
  <cp:keywords/>
  <dc:description/>
  <cp:lastModifiedBy>Jordan Suchow</cp:lastModifiedBy>
  <cp:revision>101</cp:revision>
  <dcterms:created xsi:type="dcterms:W3CDTF">2014-03-26T04:20:00Z</dcterms:created>
  <dcterms:modified xsi:type="dcterms:W3CDTF">2014-04-14T20:57:00Z</dcterms:modified>
  <cp:category/>
</cp:coreProperties>
</file>